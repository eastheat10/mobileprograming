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6F9BB" w14:textId="26F04FFF" w:rsidR="00A94793" w:rsidRDefault="0091723B" w:rsidP="00A94793">
      <w:pPr>
        <w:rPr>
          <w:sz w:val="44"/>
          <w:szCs w:val="48"/>
        </w:rPr>
      </w:pPr>
      <w:r w:rsidRPr="008E6278">
        <w:rPr>
          <w:rFonts w:hint="eastAsia"/>
          <w:sz w:val="44"/>
          <w:szCs w:val="48"/>
        </w:rPr>
        <w:t xml:space="preserve">구현시험 </w:t>
      </w:r>
      <w:r w:rsidR="004C207F">
        <w:rPr>
          <w:rFonts w:hint="eastAsia"/>
          <w:sz w:val="44"/>
          <w:szCs w:val="48"/>
        </w:rPr>
        <w:t>문제</w:t>
      </w:r>
    </w:p>
    <w:p w14:paraId="6C39BB62" w14:textId="77777777" w:rsidR="00A94793" w:rsidRDefault="00A94793" w:rsidP="00A94793">
      <w:pPr>
        <w:rPr>
          <w:rFonts w:hint="eastAsia"/>
        </w:rPr>
      </w:pPr>
    </w:p>
    <w:p w14:paraId="246C252B" w14:textId="7DD67EF5" w:rsidR="00A94793" w:rsidRDefault="00A94793" w:rsidP="00A94793">
      <w:pPr>
        <w:rPr>
          <w:sz w:val="36"/>
          <w:szCs w:val="40"/>
        </w:rPr>
      </w:pPr>
      <w:r w:rsidRPr="00A94793">
        <w:rPr>
          <w:rFonts w:hint="eastAsia"/>
          <w:sz w:val="36"/>
          <w:szCs w:val="40"/>
        </w:rPr>
        <w:t>주의사항</w:t>
      </w:r>
    </w:p>
    <w:p w14:paraId="28D16D9F" w14:textId="04D47ECD" w:rsidR="00A94793" w:rsidRDefault="007D4952" w:rsidP="00A94793">
      <w:r>
        <w:rPr>
          <w:rFonts w:hint="eastAsia"/>
        </w:rPr>
        <w:t>-</w:t>
      </w:r>
      <w:r>
        <w:t xml:space="preserve"> </w:t>
      </w:r>
      <w:r w:rsidR="00A94793">
        <w:rPr>
          <w:rFonts w:hint="eastAsia"/>
        </w:rPr>
        <w:t>문자열 리소스를 사용해도 되고 않</w:t>
      </w:r>
      <w:r>
        <w:rPr>
          <w:rFonts w:hint="eastAsia"/>
        </w:rPr>
        <w:t>해도</w:t>
      </w:r>
      <w:r w:rsidR="00A94793">
        <w:rPr>
          <w:rFonts w:hint="eastAsia"/>
        </w:rPr>
        <w:t xml:space="preserve"> 됨.</w:t>
      </w:r>
    </w:p>
    <w:p w14:paraId="6C1AD867" w14:textId="77777777" w:rsidR="00BA3A0F" w:rsidRDefault="007D4952" w:rsidP="00A94793">
      <w:r>
        <w:t xml:space="preserve">- </w:t>
      </w:r>
      <w:r>
        <w:rPr>
          <w:rFonts w:hint="eastAsia"/>
        </w:rPr>
        <w:t>화면에 표시되는 문자열</w:t>
      </w:r>
      <w:r w:rsidR="00BA3A0F">
        <w:rPr>
          <w:rFonts w:hint="eastAsia"/>
        </w:rPr>
        <w:t>은 그대로 따라야 함.</w:t>
      </w:r>
    </w:p>
    <w:p w14:paraId="083CEAE6" w14:textId="3A12CB24" w:rsidR="007D4952" w:rsidRDefault="00BA3A0F" w:rsidP="00A94793">
      <w:r>
        <w:t xml:space="preserve">- </w:t>
      </w:r>
      <w:r w:rsidR="007E2F99">
        <w:rPr>
          <w:rFonts w:hint="eastAsia"/>
        </w:rPr>
        <w:t>화면 배치</w:t>
      </w:r>
      <w:r>
        <w:rPr>
          <w:rFonts w:hint="eastAsia"/>
        </w:rPr>
        <w:t>는 가급적 그대로 따라야 함.</w:t>
      </w:r>
    </w:p>
    <w:p w14:paraId="2666AA15" w14:textId="77777777" w:rsidR="00A94793" w:rsidRPr="007E2F99" w:rsidRDefault="00A94793" w:rsidP="00A94793">
      <w:pPr>
        <w:rPr>
          <w:rFonts w:hint="eastAsia"/>
        </w:rPr>
      </w:pPr>
    </w:p>
    <w:p w14:paraId="218B8E89" w14:textId="18849B3A" w:rsidR="0091723B" w:rsidRDefault="0091723B" w:rsidP="002C32F9"/>
    <w:p w14:paraId="07B4B256" w14:textId="3563EE4F" w:rsidR="005B62A1" w:rsidRDefault="004C207F" w:rsidP="003D258D">
      <w:pPr>
        <w:pStyle w:val="Heading2"/>
      </w:pPr>
      <w:r>
        <w:rPr>
          <w:rFonts w:hint="eastAsia"/>
        </w:rPr>
        <w:t>M</w:t>
      </w:r>
      <w:r>
        <w:t>ainActivity</w:t>
      </w:r>
    </w:p>
    <w:p w14:paraId="55BA2078" w14:textId="4693156C" w:rsidR="00A42010" w:rsidRDefault="00A94793" w:rsidP="00A42010">
      <w:r w:rsidRPr="00A94793">
        <w:drawing>
          <wp:inline distT="0" distB="0" distL="0" distR="0" wp14:anchorId="3C5FCD53" wp14:editId="493751E5">
            <wp:extent cx="2464323" cy="43695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0337" cy="43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6578" w14:textId="4E31FD21" w:rsidR="007E2F99" w:rsidRDefault="007E2F99" w:rsidP="00A42010">
      <w:r>
        <w:rPr>
          <w:rFonts w:hint="eastAsia"/>
        </w:rPr>
        <w:t>E</w:t>
      </w:r>
      <w:r>
        <w:t xml:space="preserve">xam1 </w:t>
      </w:r>
      <w:r>
        <w:rPr>
          <w:rFonts w:hint="eastAsia"/>
        </w:rPr>
        <w:t xml:space="preserve">버튼을 클릭하면 </w:t>
      </w:r>
      <w:r>
        <w:t xml:space="preserve">Exam1Activity </w:t>
      </w:r>
      <w:r>
        <w:rPr>
          <w:rFonts w:hint="eastAsia"/>
        </w:rPr>
        <w:t>화면으로 넘어감.</w:t>
      </w:r>
    </w:p>
    <w:p w14:paraId="65CC156F" w14:textId="6025E0D3" w:rsidR="007E2F99" w:rsidRDefault="007E2F99" w:rsidP="007E2F99">
      <w:r>
        <w:rPr>
          <w:rFonts w:hint="eastAsia"/>
        </w:rPr>
        <w:t>E</w:t>
      </w:r>
      <w:r>
        <w:t>xam</w:t>
      </w:r>
      <w:r>
        <w:t>2</w:t>
      </w:r>
      <w:r>
        <w:t xml:space="preserve"> </w:t>
      </w:r>
      <w:r>
        <w:rPr>
          <w:rFonts w:hint="eastAsia"/>
        </w:rPr>
        <w:t xml:space="preserve">버튼을 클릭하면 </w:t>
      </w:r>
      <w:r>
        <w:t>Exam</w:t>
      </w:r>
      <w:r>
        <w:t>2</w:t>
      </w:r>
      <w:r>
        <w:t xml:space="preserve">Activity </w:t>
      </w:r>
      <w:r>
        <w:rPr>
          <w:rFonts w:hint="eastAsia"/>
        </w:rPr>
        <w:t>화면으로 넘어감.</w:t>
      </w:r>
    </w:p>
    <w:p w14:paraId="282EE335" w14:textId="29CF38F4" w:rsidR="007E2F99" w:rsidRDefault="007E2F99" w:rsidP="007E2F99"/>
    <w:p w14:paraId="0DC8B42C" w14:textId="5620EB59" w:rsidR="007E2F99" w:rsidRDefault="007E2F99" w:rsidP="007E2F99">
      <w:r>
        <w:rPr>
          <w:rFonts w:hint="eastAsia"/>
        </w:rPr>
        <w:t>기존의 프로젝트를 재사용하는 경우,</w:t>
      </w:r>
      <w:r>
        <w:t xml:space="preserve"> </w:t>
      </w:r>
      <w:r>
        <w:rPr>
          <w:rFonts w:hint="eastAsia"/>
        </w:rPr>
        <w:t xml:space="preserve">기존의 </w:t>
      </w:r>
      <w:r>
        <w:t>MainActivity</w:t>
      </w:r>
      <w:r>
        <w:rPr>
          <w:rFonts w:hint="eastAsia"/>
        </w:rPr>
        <w:t xml:space="preserve">의 </w:t>
      </w:r>
      <w:r w:rsidR="00554366">
        <w:rPr>
          <w:rFonts w:hint="eastAsia"/>
        </w:rPr>
        <w:t>버튼들을 삭제할 필요 없고,</w:t>
      </w:r>
    </w:p>
    <w:p w14:paraId="47F18A27" w14:textId="365F20EE" w:rsidR="00554366" w:rsidRDefault="00554366" w:rsidP="007E2F99">
      <w:r>
        <w:rPr>
          <w:rFonts w:hint="eastAsia"/>
        </w:rPr>
        <w:t>위 두 버튼만 화면</w:t>
      </w:r>
      <w:r w:rsidR="00BA3A0F">
        <w:rPr>
          <w:rFonts w:hint="eastAsia"/>
        </w:rPr>
        <w:t>에</w:t>
      </w:r>
      <w:r>
        <w:rPr>
          <w:rFonts w:hint="eastAsia"/>
        </w:rPr>
        <w:t xml:space="preserve"> 추가하면 됨.</w:t>
      </w:r>
    </w:p>
    <w:p w14:paraId="6CB33185" w14:textId="317FB48D" w:rsidR="00554366" w:rsidRPr="00BA3A0F" w:rsidRDefault="00554366" w:rsidP="007E2F99"/>
    <w:p w14:paraId="0B3E5B2B" w14:textId="6F3E73D6" w:rsidR="001D28E7" w:rsidRDefault="001D28E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9EED100" w14:textId="69C0C9D9" w:rsidR="00554366" w:rsidRDefault="001D28E7" w:rsidP="001D28E7">
      <w:pPr>
        <w:pStyle w:val="Heading2"/>
      </w:pPr>
      <w:r>
        <w:rPr>
          <w:rFonts w:hint="eastAsia"/>
        </w:rPr>
        <w:lastRenderedPageBreak/>
        <w:t>E</w:t>
      </w:r>
      <w:r>
        <w:t>xam1Activity</w:t>
      </w:r>
    </w:p>
    <w:p w14:paraId="0415EAFD" w14:textId="56B23C63" w:rsidR="001D28E7" w:rsidRDefault="001D28E7" w:rsidP="001D28E7">
      <w:r w:rsidRPr="001D28E7">
        <w:drawing>
          <wp:inline distT="0" distB="0" distL="0" distR="0" wp14:anchorId="3AE1F9EF" wp14:editId="0A3E145A">
            <wp:extent cx="2734057" cy="441069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9296" w14:textId="52B03CF9" w:rsidR="001D28E7" w:rsidRDefault="001D28E7" w:rsidP="001D28E7">
      <w:r>
        <w:rPr>
          <w:rFonts w:hint="eastAsia"/>
        </w:rPr>
        <w:t>E</w:t>
      </w:r>
      <w:r>
        <w:t>ditText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>이 채워져 있어야 한다.</w:t>
      </w:r>
    </w:p>
    <w:p w14:paraId="4E2002A9" w14:textId="3D12DDF1" w:rsidR="001D28E7" w:rsidRDefault="001D28E7" w:rsidP="001D28E7"/>
    <w:p w14:paraId="17D94A82" w14:textId="07ED793A" w:rsidR="001D28E7" w:rsidRDefault="001D28E7" w:rsidP="001D28E7">
      <w:r>
        <w:t xml:space="preserve">increase </w:t>
      </w:r>
      <w:r>
        <w:rPr>
          <w:rFonts w:hint="eastAsia"/>
        </w:rPr>
        <w:t>버튼을 클릭하면,</w:t>
      </w:r>
      <w:r>
        <w:t xml:space="preserve"> </w:t>
      </w:r>
      <w:r>
        <w:rPr>
          <w:rFonts w:hint="eastAsia"/>
        </w:rPr>
        <w:t>E</w:t>
      </w:r>
      <w:r>
        <w:t>ditText</w:t>
      </w:r>
      <w:r>
        <w:rPr>
          <w:rFonts w:hint="eastAsia"/>
        </w:rPr>
        <w:t xml:space="preserve">에 채워진 숫자가 </w:t>
      </w:r>
      <w:r>
        <w:t>1</w:t>
      </w:r>
      <w:r>
        <w:rPr>
          <w:rFonts w:hint="eastAsia"/>
        </w:rPr>
        <w:t>씩 증가함.</w:t>
      </w:r>
    </w:p>
    <w:p w14:paraId="73281F80" w14:textId="7D35C3CB" w:rsidR="001D28E7" w:rsidRDefault="001D28E7" w:rsidP="001D28E7">
      <w:r>
        <w:t>de</w:t>
      </w:r>
      <w:r>
        <w:t xml:space="preserve">crease </w:t>
      </w:r>
      <w:r>
        <w:rPr>
          <w:rFonts w:hint="eastAsia"/>
        </w:rPr>
        <w:t>버튼을 클릭하면,</w:t>
      </w:r>
      <w:r>
        <w:t xml:space="preserve"> </w:t>
      </w:r>
      <w:r>
        <w:rPr>
          <w:rFonts w:hint="eastAsia"/>
        </w:rPr>
        <w:t>E</w:t>
      </w:r>
      <w:r>
        <w:t>ditText</w:t>
      </w:r>
      <w:r>
        <w:rPr>
          <w:rFonts w:hint="eastAsia"/>
        </w:rPr>
        <w:t xml:space="preserve">에 채워진 숫자가 </w:t>
      </w:r>
      <w:r>
        <w:t>1</w:t>
      </w:r>
      <w:r>
        <w:rPr>
          <w:rFonts w:hint="eastAsia"/>
        </w:rPr>
        <w:t xml:space="preserve">씩 </w:t>
      </w:r>
      <w:r>
        <w:rPr>
          <w:rFonts w:hint="eastAsia"/>
        </w:rPr>
        <w:t>감소</w:t>
      </w:r>
      <w:r>
        <w:rPr>
          <w:rFonts w:hint="eastAsia"/>
        </w:rPr>
        <w:t>함.</w:t>
      </w:r>
    </w:p>
    <w:p w14:paraId="3C5066E2" w14:textId="77777777" w:rsidR="001D28E7" w:rsidRPr="001D28E7" w:rsidRDefault="001D28E7" w:rsidP="001D28E7">
      <w:pPr>
        <w:rPr>
          <w:rFonts w:hint="eastAsia"/>
        </w:rPr>
      </w:pPr>
    </w:p>
    <w:p w14:paraId="6EC8B580" w14:textId="616F9C67" w:rsidR="00801297" w:rsidRDefault="0080129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7500535" w14:textId="343146A3" w:rsidR="00801297" w:rsidRPr="007E2F99" w:rsidRDefault="00801297" w:rsidP="00801297">
      <w:pPr>
        <w:pStyle w:val="Heading2"/>
        <w:rPr>
          <w:rFonts w:hint="eastAsia"/>
        </w:rPr>
      </w:pPr>
      <w:r>
        <w:rPr>
          <w:rFonts w:hint="eastAsia"/>
        </w:rPr>
        <w:lastRenderedPageBreak/>
        <w:t>E</w:t>
      </w:r>
      <w:r>
        <w:t>xam2Activity</w:t>
      </w:r>
    </w:p>
    <w:p w14:paraId="76F5F65F" w14:textId="37D0EDB6" w:rsidR="00A94793" w:rsidRDefault="00801297" w:rsidP="00A42010">
      <w:r w:rsidRPr="00801297">
        <w:drawing>
          <wp:inline distT="0" distB="0" distL="0" distR="0" wp14:anchorId="4DCB13FE" wp14:editId="02CAC414">
            <wp:extent cx="2715004" cy="441069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2CAB" w14:textId="5974446D" w:rsidR="00801297" w:rsidRDefault="00801297" w:rsidP="00A42010">
      <w:r>
        <w:rPr>
          <w:rFonts w:hint="eastAsia"/>
        </w:rPr>
        <w:t>O</w:t>
      </w:r>
      <w:r>
        <w:t xml:space="preserve">pen AlertDialog </w:t>
      </w:r>
      <w:r>
        <w:rPr>
          <w:rFonts w:hint="eastAsia"/>
        </w:rPr>
        <w:t>버튼을 클릭하면</w:t>
      </w:r>
    </w:p>
    <w:p w14:paraId="5C7201C8" w14:textId="767889A2" w:rsidR="00801297" w:rsidRDefault="00BA25F8" w:rsidP="00A42010">
      <w:r w:rsidRPr="00BA25F8">
        <w:drawing>
          <wp:inline distT="0" distB="0" distL="0" distR="0" wp14:anchorId="020E99A0" wp14:editId="05284F58">
            <wp:extent cx="2715004" cy="439163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F233" w14:textId="41A41AB5" w:rsidR="00BA25F8" w:rsidRDefault="00FE57C7" w:rsidP="00A42010">
      <w:r>
        <w:t>AlertDialog</w:t>
      </w:r>
      <w:r>
        <w:rPr>
          <w:rFonts w:hint="eastAsia"/>
        </w:rPr>
        <w:t xml:space="preserve">에서 </w:t>
      </w:r>
      <w:r w:rsidR="00BA25F8">
        <w:rPr>
          <w:rFonts w:hint="eastAsia"/>
        </w:rPr>
        <w:t>Y</w:t>
      </w:r>
      <w:r w:rsidR="00BA25F8">
        <w:t>es</w:t>
      </w:r>
      <w:r w:rsidR="00BA25F8">
        <w:rPr>
          <w:rFonts w:hint="eastAsia"/>
        </w:rPr>
        <w:t>를 클릭하면,</w:t>
      </w:r>
      <w:r w:rsidR="00BA25F8">
        <w:t xml:space="preserve"> </w:t>
      </w:r>
      <w:r w:rsidR="00BA25F8">
        <w:rPr>
          <w:rFonts w:hint="eastAsia"/>
        </w:rPr>
        <w:t>대화상자가 닫히고</w:t>
      </w:r>
    </w:p>
    <w:p w14:paraId="349E2582" w14:textId="0790E98F" w:rsidR="00BA25F8" w:rsidRDefault="00FE57C7" w:rsidP="00A42010">
      <w:r w:rsidRPr="00FE57C7">
        <w:lastRenderedPageBreak/>
        <w:drawing>
          <wp:inline distT="0" distB="0" distL="0" distR="0" wp14:anchorId="30CE0A7D" wp14:editId="6B752171">
            <wp:extent cx="2695951" cy="434400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FA93" w14:textId="0D89F038" w:rsidR="00FE57C7" w:rsidRDefault="00FE57C7" w:rsidP="00A42010">
      <w:r>
        <w:rPr>
          <w:rFonts w:hint="eastAsia"/>
        </w:rPr>
        <w:t>T</w:t>
      </w:r>
      <w:r>
        <w:t>extView</w:t>
      </w:r>
      <w:r>
        <w:rPr>
          <w:rFonts w:hint="eastAsia"/>
        </w:rPr>
        <w:t>에 삭제성공 문구가 채워지고,</w:t>
      </w:r>
      <w:r w:rsidR="00371DC3">
        <w:t xml:space="preserve"> </w:t>
      </w:r>
      <w:r>
        <w:rPr>
          <w:rFonts w:hint="eastAsia"/>
        </w:rPr>
        <w:t>삭제성</w:t>
      </w:r>
      <w:r w:rsidR="00371DC3">
        <w:rPr>
          <w:rFonts w:hint="eastAsia"/>
        </w:rPr>
        <w:t>공</w:t>
      </w:r>
      <w:r>
        <w:rPr>
          <w:rFonts w:hint="eastAsia"/>
        </w:rPr>
        <w:t xml:space="preserve"> </w:t>
      </w:r>
      <w:r>
        <w:t>Toast Message</w:t>
      </w:r>
      <w:r>
        <w:rPr>
          <w:rFonts w:hint="eastAsia"/>
        </w:rPr>
        <w:t>가 보인다.</w:t>
      </w:r>
    </w:p>
    <w:p w14:paraId="4B7A7C28" w14:textId="34F9EE56" w:rsidR="00FE57C7" w:rsidRPr="00371DC3" w:rsidRDefault="00FE57C7" w:rsidP="00A42010"/>
    <w:p w14:paraId="782590BC" w14:textId="0A68BCA2" w:rsidR="00FE57C7" w:rsidRDefault="00FE57C7" w:rsidP="00FE57C7">
      <w:r>
        <w:t>AlertDialog</w:t>
      </w:r>
      <w:r>
        <w:rPr>
          <w:rFonts w:hint="eastAsia"/>
        </w:rPr>
        <w:t xml:space="preserve">에서 </w:t>
      </w:r>
      <w:r>
        <w:t>No</w:t>
      </w:r>
      <w:r>
        <w:rPr>
          <w:rFonts w:hint="eastAsia"/>
        </w:rPr>
        <w:t>를 클릭하면,</w:t>
      </w:r>
      <w:r>
        <w:t xml:space="preserve"> </w:t>
      </w:r>
      <w:r>
        <w:rPr>
          <w:rFonts w:hint="eastAsia"/>
        </w:rPr>
        <w:t>대화상자가 닫히고</w:t>
      </w:r>
    </w:p>
    <w:p w14:paraId="6F194B32" w14:textId="151078C4" w:rsidR="00371DC3" w:rsidRDefault="00371DC3" w:rsidP="00FE57C7">
      <w:r w:rsidRPr="00371DC3">
        <w:drawing>
          <wp:inline distT="0" distB="0" distL="0" distR="0" wp14:anchorId="5BB8B25C" wp14:editId="579F4B16">
            <wp:extent cx="2743583" cy="43535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BB88" w14:textId="2C059DB6" w:rsidR="00371DC3" w:rsidRDefault="00371DC3" w:rsidP="00371DC3">
      <w:r>
        <w:rPr>
          <w:rFonts w:hint="eastAsia"/>
        </w:rPr>
        <w:t>T</w:t>
      </w:r>
      <w:r>
        <w:t>extView</w:t>
      </w:r>
      <w:r>
        <w:rPr>
          <w:rFonts w:hint="eastAsia"/>
        </w:rPr>
        <w:t>에 삭제</w:t>
      </w:r>
      <w:r>
        <w:rPr>
          <w:rFonts w:hint="eastAsia"/>
        </w:rPr>
        <w:t>실패</w:t>
      </w:r>
      <w:r>
        <w:rPr>
          <w:rFonts w:hint="eastAsia"/>
        </w:rPr>
        <w:t xml:space="preserve"> 문구가 채워지고,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t>Toast Message</w:t>
      </w:r>
      <w:r>
        <w:rPr>
          <w:rFonts w:hint="eastAsia"/>
        </w:rPr>
        <w:t>가 보인다.</w:t>
      </w:r>
    </w:p>
    <w:p w14:paraId="33F5AEA7" w14:textId="77777777" w:rsidR="00371DC3" w:rsidRPr="00371DC3" w:rsidRDefault="00371DC3" w:rsidP="00FE57C7">
      <w:pPr>
        <w:rPr>
          <w:rFonts w:hint="eastAsia"/>
        </w:rPr>
      </w:pPr>
    </w:p>
    <w:p w14:paraId="6E4BC876" w14:textId="77777777" w:rsidR="00801297" w:rsidRPr="00FE57C7" w:rsidRDefault="00801297" w:rsidP="00A42010">
      <w:pPr>
        <w:rPr>
          <w:rFonts w:hint="eastAsia"/>
        </w:rPr>
      </w:pPr>
    </w:p>
    <w:sectPr w:rsidR="00801297" w:rsidRPr="00FE57C7" w:rsidSect="00B12C18">
      <w:footerReference w:type="default" r:id="rId14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DD30C" w14:textId="77777777" w:rsidR="004748EF" w:rsidRDefault="004748EF" w:rsidP="00B12C18">
      <w:r>
        <w:separator/>
      </w:r>
    </w:p>
  </w:endnote>
  <w:endnote w:type="continuationSeparator" w:id="0">
    <w:p w14:paraId="73951F5D" w14:textId="77777777" w:rsidR="004748EF" w:rsidRDefault="004748EF" w:rsidP="00B12C18">
      <w:r>
        <w:continuationSeparator/>
      </w:r>
    </w:p>
  </w:endnote>
  <w:endnote w:type="continuationNotice" w:id="1">
    <w:p w14:paraId="69126C40" w14:textId="77777777" w:rsidR="004748EF" w:rsidRDefault="004748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2A70C" w14:textId="77777777" w:rsidR="004748EF" w:rsidRDefault="004748EF" w:rsidP="00B12C18">
      <w:r>
        <w:separator/>
      </w:r>
    </w:p>
  </w:footnote>
  <w:footnote w:type="continuationSeparator" w:id="0">
    <w:p w14:paraId="367F9FC8" w14:textId="77777777" w:rsidR="004748EF" w:rsidRDefault="004748EF" w:rsidP="00B12C18">
      <w:r>
        <w:continuationSeparator/>
      </w:r>
    </w:p>
  </w:footnote>
  <w:footnote w:type="continuationNotice" w:id="1">
    <w:p w14:paraId="76E16CC8" w14:textId="77777777" w:rsidR="004748EF" w:rsidRDefault="004748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6BD2"/>
    <w:rsid w:val="000079F4"/>
    <w:rsid w:val="00010B6F"/>
    <w:rsid w:val="00016A5C"/>
    <w:rsid w:val="00021966"/>
    <w:rsid w:val="000223F0"/>
    <w:rsid w:val="00023BE4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39B9"/>
    <w:rsid w:val="0006531E"/>
    <w:rsid w:val="00070454"/>
    <w:rsid w:val="00070AC8"/>
    <w:rsid w:val="00071D5E"/>
    <w:rsid w:val="00075027"/>
    <w:rsid w:val="000828C5"/>
    <w:rsid w:val="00090205"/>
    <w:rsid w:val="000907FF"/>
    <w:rsid w:val="00094DD0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5B3C"/>
    <w:rsid w:val="000D7AEF"/>
    <w:rsid w:val="000E43BF"/>
    <w:rsid w:val="000F25E2"/>
    <w:rsid w:val="000F404B"/>
    <w:rsid w:val="00110876"/>
    <w:rsid w:val="00113D9E"/>
    <w:rsid w:val="00114DCD"/>
    <w:rsid w:val="00115EE0"/>
    <w:rsid w:val="00120C14"/>
    <w:rsid w:val="00121FDE"/>
    <w:rsid w:val="00123E4D"/>
    <w:rsid w:val="00125CB0"/>
    <w:rsid w:val="00127DE4"/>
    <w:rsid w:val="00134DC4"/>
    <w:rsid w:val="0014047A"/>
    <w:rsid w:val="00142722"/>
    <w:rsid w:val="00144F24"/>
    <w:rsid w:val="0015159E"/>
    <w:rsid w:val="00160417"/>
    <w:rsid w:val="00160E7E"/>
    <w:rsid w:val="0016160C"/>
    <w:rsid w:val="0016412E"/>
    <w:rsid w:val="001657E8"/>
    <w:rsid w:val="001659A3"/>
    <w:rsid w:val="001659FC"/>
    <w:rsid w:val="00170896"/>
    <w:rsid w:val="00172F2A"/>
    <w:rsid w:val="001762D3"/>
    <w:rsid w:val="00176DCA"/>
    <w:rsid w:val="00181F04"/>
    <w:rsid w:val="001844F3"/>
    <w:rsid w:val="00190E06"/>
    <w:rsid w:val="001910CE"/>
    <w:rsid w:val="00191B0A"/>
    <w:rsid w:val="00191F40"/>
    <w:rsid w:val="00194CA8"/>
    <w:rsid w:val="001A121C"/>
    <w:rsid w:val="001A4521"/>
    <w:rsid w:val="001A4C2B"/>
    <w:rsid w:val="001A5082"/>
    <w:rsid w:val="001B01A5"/>
    <w:rsid w:val="001B7D20"/>
    <w:rsid w:val="001C0B55"/>
    <w:rsid w:val="001C1AE9"/>
    <w:rsid w:val="001D28E7"/>
    <w:rsid w:val="001D50A4"/>
    <w:rsid w:val="001E0593"/>
    <w:rsid w:val="001E34EE"/>
    <w:rsid w:val="001E52F5"/>
    <w:rsid w:val="0020108A"/>
    <w:rsid w:val="00203CB8"/>
    <w:rsid w:val="0020772B"/>
    <w:rsid w:val="002161B8"/>
    <w:rsid w:val="002162CC"/>
    <w:rsid w:val="002221D0"/>
    <w:rsid w:val="0022222D"/>
    <w:rsid w:val="00224B5D"/>
    <w:rsid w:val="0023024A"/>
    <w:rsid w:val="00230789"/>
    <w:rsid w:val="00231304"/>
    <w:rsid w:val="00232EFE"/>
    <w:rsid w:val="00236695"/>
    <w:rsid w:val="00237D17"/>
    <w:rsid w:val="00242B3A"/>
    <w:rsid w:val="00245774"/>
    <w:rsid w:val="0025173A"/>
    <w:rsid w:val="0025471A"/>
    <w:rsid w:val="00260DCE"/>
    <w:rsid w:val="00266991"/>
    <w:rsid w:val="00271942"/>
    <w:rsid w:val="002721F7"/>
    <w:rsid w:val="00275589"/>
    <w:rsid w:val="00275E57"/>
    <w:rsid w:val="00281FEC"/>
    <w:rsid w:val="002836CF"/>
    <w:rsid w:val="00286461"/>
    <w:rsid w:val="00290C13"/>
    <w:rsid w:val="002926E2"/>
    <w:rsid w:val="00294997"/>
    <w:rsid w:val="002968E9"/>
    <w:rsid w:val="002A51FD"/>
    <w:rsid w:val="002B099B"/>
    <w:rsid w:val="002B7CDB"/>
    <w:rsid w:val="002C32F9"/>
    <w:rsid w:val="002C4D8F"/>
    <w:rsid w:val="002C78D5"/>
    <w:rsid w:val="002D4108"/>
    <w:rsid w:val="002E0F8F"/>
    <w:rsid w:val="002E17CE"/>
    <w:rsid w:val="002E3C83"/>
    <w:rsid w:val="002E5C4A"/>
    <w:rsid w:val="002F238A"/>
    <w:rsid w:val="002F28AF"/>
    <w:rsid w:val="002F2DB2"/>
    <w:rsid w:val="002F37A9"/>
    <w:rsid w:val="002F5D4E"/>
    <w:rsid w:val="002F6FB8"/>
    <w:rsid w:val="00302508"/>
    <w:rsid w:val="0030255D"/>
    <w:rsid w:val="00303E33"/>
    <w:rsid w:val="00307069"/>
    <w:rsid w:val="00314A13"/>
    <w:rsid w:val="003152C0"/>
    <w:rsid w:val="00316330"/>
    <w:rsid w:val="003173A7"/>
    <w:rsid w:val="0032434B"/>
    <w:rsid w:val="003576B8"/>
    <w:rsid w:val="003601EA"/>
    <w:rsid w:val="00371DC3"/>
    <w:rsid w:val="00374A83"/>
    <w:rsid w:val="003769DF"/>
    <w:rsid w:val="00384352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C5E21"/>
    <w:rsid w:val="003D0249"/>
    <w:rsid w:val="003D258D"/>
    <w:rsid w:val="003D37FF"/>
    <w:rsid w:val="003D3D77"/>
    <w:rsid w:val="003D66EB"/>
    <w:rsid w:val="003E4C62"/>
    <w:rsid w:val="003F137C"/>
    <w:rsid w:val="003F695B"/>
    <w:rsid w:val="004009AB"/>
    <w:rsid w:val="0040136E"/>
    <w:rsid w:val="00401AA4"/>
    <w:rsid w:val="00403F00"/>
    <w:rsid w:val="004118FD"/>
    <w:rsid w:val="00423D78"/>
    <w:rsid w:val="004310DB"/>
    <w:rsid w:val="004511D7"/>
    <w:rsid w:val="00456091"/>
    <w:rsid w:val="00463030"/>
    <w:rsid w:val="004630D9"/>
    <w:rsid w:val="00463E15"/>
    <w:rsid w:val="00465F2A"/>
    <w:rsid w:val="00466827"/>
    <w:rsid w:val="0046699F"/>
    <w:rsid w:val="00472099"/>
    <w:rsid w:val="00472308"/>
    <w:rsid w:val="004738E4"/>
    <w:rsid w:val="004748EF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36DF"/>
    <w:rsid w:val="004B483F"/>
    <w:rsid w:val="004B7EEF"/>
    <w:rsid w:val="004C1F4B"/>
    <w:rsid w:val="004C207F"/>
    <w:rsid w:val="004C32F4"/>
    <w:rsid w:val="004C478D"/>
    <w:rsid w:val="004C4953"/>
    <w:rsid w:val="004C5012"/>
    <w:rsid w:val="004D08A8"/>
    <w:rsid w:val="004E11BE"/>
    <w:rsid w:val="004E4CD1"/>
    <w:rsid w:val="004E58D1"/>
    <w:rsid w:val="004F0083"/>
    <w:rsid w:val="004F1BAF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021B"/>
    <w:rsid w:val="00520F7F"/>
    <w:rsid w:val="00523300"/>
    <w:rsid w:val="00526EDB"/>
    <w:rsid w:val="00530E33"/>
    <w:rsid w:val="00534EC1"/>
    <w:rsid w:val="00537C76"/>
    <w:rsid w:val="00540537"/>
    <w:rsid w:val="00540B43"/>
    <w:rsid w:val="00545128"/>
    <w:rsid w:val="005502F4"/>
    <w:rsid w:val="00550BDD"/>
    <w:rsid w:val="00552088"/>
    <w:rsid w:val="00553E7B"/>
    <w:rsid w:val="00554366"/>
    <w:rsid w:val="00555C5A"/>
    <w:rsid w:val="00564567"/>
    <w:rsid w:val="00567EA1"/>
    <w:rsid w:val="00570A3F"/>
    <w:rsid w:val="005714C7"/>
    <w:rsid w:val="00574501"/>
    <w:rsid w:val="005874F3"/>
    <w:rsid w:val="0059675C"/>
    <w:rsid w:val="005A37A4"/>
    <w:rsid w:val="005A5EC7"/>
    <w:rsid w:val="005B62A1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5F6772"/>
    <w:rsid w:val="006019AD"/>
    <w:rsid w:val="006129CC"/>
    <w:rsid w:val="00613F05"/>
    <w:rsid w:val="006220F9"/>
    <w:rsid w:val="00626DEA"/>
    <w:rsid w:val="006311E9"/>
    <w:rsid w:val="00632DEE"/>
    <w:rsid w:val="0064292A"/>
    <w:rsid w:val="00643D08"/>
    <w:rsid w:val="006443AB"/>
    <w:rsid w:val="00646CDF"/>
    <w:rsid w:val="00651D7B"/>
    <w:rsid w:val="00654C8A"/>
    <w:rsid w:val="00660709"/>
    <w:rsid w:val="00671252"/>
    <w:rsid w:val="0067187B"/>
    <w:rsid w:val="00672AC3"/>
    <w:rsid w:val="006732ED"/>
    <w:rsid w:val="006817B3"/>
    <w:rsid w:val="00683AA9"/>
    <w:rsid w:val="006858E1"/>
    <w:rsid w:val="00686B48"/>
    <w:rsid w:val="0068752A"/>
    <w:rsid w:val="00687535"/>
    <w:rsid w:val="00691A0A"/>
    <w:rsid w:val="006A09C7"/>
    <w:rsid w:val="006A1101"/>
    <w:rsid w:val="006A44B3"/>
    <w:rsid w:val="006A642D"/>
    <w:rsid w:val="006B3C2E"/>
    <w:rsid w:val="006C066F"/>
    <w:rsid w:val="006C0D66"/>
    <w:rsid w:val="006C2D55"/>
    <w:rsid w:val="006C3413"/>
    <w:rsid w:val="006C7670"/>
    <w:rsid w:val="006D1CBA"/>
    <w:rsid w:val="006D5563"/>
    <w:rsid w:val="006E0B71"/>
    <w:rsid w:val="006E2D32"/>
    <w:rsid w:val="006E5FEB"/>
    <w:rsid w:val="006E7642"/>
    <w:rsid w:val="006F1AB8"/>
    <w:rsid w:val="006F306A"/>
    <w:rsid w:val="00701598"/>
    <w:rsid w:val="007103AA"/>
    <w:rsid w:val="00712EEB"/>
    <w:rsid w:val="00714E44"/>
    <w:rsid w:val="0071724B"/>
    <w:rsid w:val="00720822"/>
    <w:rsid w:val="00720B4B"/>
    <w:rsid w:val="00723C11"/>
    <w:rsid w:val="00726C84"/>
    <w:rsid w:val="007352F3"/>
    <w:rsid w:val="00746D61"/>
    <w:rsid w:val="00753A16"/>
    <w:rsid w:val="00753C76"/>
    <w:rsid w:val="00760066"/>
    <w:rsid w:val="00770683"/>
    <w:rsid w:val="0077221F"/>
    <w:rsid w:val="00785E43"/>
    <w:rsid w:val="00794BCB"/>
    <w:rsid w:val="007954DA"/>
    <w:rsid w:val="00795CB8"/>
    <w:rsid w:val="007A3960"/>
    <w:rsid w:val="007A41B0"/>
    <w:rsid w:val="007A6FDF"/>
    <w:rsid w:val="007B0EA3"/>
    <w:rsid w:val="007C12FE"/>
    <w:rsid w:val="007D4019"/>
    <w:rsid w:val="007D463C"/>
    <w:rsid w:val="007D4952"/>
    <w:rsid w:val="007D53DC"/>
    <w:rsid w:val="007D690A"/>
    <w:rsid w:val="007D7075"/>
    <w:rsid w:val="007E0A12"/>
    <w:rsid w:val="007E28CC"/>
    <w:rsid w:val="007E2E65"/>
    <w:rsid w:val="007E2F99"/>
    <w:rsid w:val="00801297"/>
    <w:rsid w:val="008014FE"/>
    <w:rsid w:val="008023C8"/>
    <w:rsid w:val="00806D63"/>
    <w:rsid w:val="0080790E"/>
    <w:rsid w:val="00822066"/>
    <w:rsid w:val="008234F6"/>
    <w:rsid w:val="008257B6"/>
    <w:rsid w:val="00832817"/>
    <w:rsid w:val="00833F05"/>
    <w:rsid w:val="0083686F"/>
    <w:rsid w:val="008469F4"/>
    <w:rsid w:val="008503D8"/>
    <w:rsid w:val="008539AF"/>
    <w:rsid w:val="008558EF"/>
    <w:rsid w:val="00855F0E"/>
    <w:rsid w:val="00856FD5"/>
    <w:rsid w:val="0086018B"/>
    <w:rsid w:val="00861605"/>
    <w:rsid w:val="00872D0E"/>
    <w:rsid w:val="00875976"/>
    <w:rsid w:val="00890732"/>
    <w:rsid w:val="008915E0"/>
    <w:rsid w:val="00896288"/>
    <w:rsid w:val="008A3FB6"/>
    <w:rsid w:val="008A664A"/>
    <w:rsid w:val="008B0849"/>
    <w:rsid w:val="008B1D06"/>
    <w:rsid w:val="008B1DAE"/>
    <w:rsid w:val="008B408D"/>
    <w:rsid w:val="008C59F8"/>
    <w:rsid w:val="008C7901"/>
    <w:rsid w:val="008D52E8"/>
    <w:rsid w:val="008D7EE4"/>
    <w:rsid w:val="008E6278"/>
    <w:rsid w:val="008F3A91"/>
    <w:rsid w:val="00903BDC"/>
    <w:rsid w:val="00905752"/>
    <w:rsid w:val="00914145"/>
    <w:rsid w:val="0091538E"/>
    <w:rsid w:val="0091723B"/>
    <w:rsid w:val="009172CD"/>
    <w:rsid w:val="0092459C"/>
    <w:rsid w:val="009251C1"/>
    <w:rsid w:val="00925615"/>
    <w:rsid w:val="00930E7E"/>
    <w:rsid w:val="0093428F"/>
    <w:rsid w:val="00934C62"/>
    <w:rsid w:val="00935253"/>
    <w:rsid w:val="00936055"/>
    <w:rsid w:val="009404DC"/>
    <w:rsid w:val="00941E5D"/>
    <w:rsid w:val="0094254D"/>
    <w:rsid w:val="00942769"/>
    <w:rsid w:val="00944015"/>
    <w:rsid w:val="00945A25"/>
    <w:rsid w:val="00945B30"/>
    <w:rsid w:val="00955B09"/>
    <w:rsid w:val="009609CC"/>
    <w:rsid w:val="009624C5"/>
    <w:rsid w:val="00964ADB"/>
    <w:rsid w:val="009810C8"/>
    <w:rsid w:val="009879A8"/>
    <w:rsid w:val="0099206C"/>
    <w:rsid w:val="009A2504"/>
    <w:rsid w:val="009A30A4"/>
    <w:rsid w:val="009A3DD6"/>
    <w:rsid w:val="009A47D3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E62F1"/>
    <w:rsid w:val="009F0C5C"/>
    <w:rsid w:val="009F1A85"/>
    <w:rsid w:val="009F2902"/>
    <w:rsid w:val="009F5143"/>
    <w:rsid w:val="009F6231"/>
    <w:rsid w:val="00A0422A"/>
    <w:rsid w:val="00A166C1"/>
    <w:rsid w:val="00A204E1"/>
    <w:rsid w:val="00A21659"/>
    <w:rsid w:val="00A21E51"/>
    <w:rsid w:val="00A22275"/>
    <w:rsid w:val="00A259E6"/>
    <w:rsid w:val="00A26ED4"/>
    <w:rsid w:val="00A2765E"/>
    <w:rsid w:val="00A308D4"/>
    <w:rsid w:val="00A400A3"/>
    <w:rsid w:val="00A42010"/>
    <w:rsid w:val="00A52C88"/>
    <w:rsid w:val="00A52E39"/>
    <w:rsid w:val="00A53ADD"/>
    <w:rsid w:val="00A60B6F"/>
    <w:rsid w:val="00A652DF"/>
    <w:rsid w:val="00A6570A"/>
    <w:rsid w:val="00A7169A"/>
    <w:rsid w:val="00A76AEC"/>
    <w:rsid w:val="00A83119"/>
    <w:rsid w:val="00A852D9"/>
    <w:rsid w:val="00A8549A"/>
    <w:rsid w:val="00A85A47"/>
    <w:rsid w:val="00A8665B"/>
    <w:rsid w:val="00A86C98"/>
    <w:rsid w:val="00A86CD4"/>
    <w:rsid w:val="00A91BD9"/>
    <w:rsid w:val="00A93342"/>
    <w:rsid w:val="00A94793"/>
    <w:rsid w:val="00A9487C"/>
    <w:rsid w:val="00A95E30"/>
    <w:rsid w:val="00A969CD"/>
    <w:rsid w:val="00AA204B"/>
    <w:rsid w:val="00AB5B8D"/>
    <w:rsid w:val="00AC0ABC"/>
    <w:rsid w:val="00AC2A80"/>
    <w:rsid w:val="00AC3E43"/>
    <w:rsid w:val="00AC43EC"/>
    <w:rsid w:val="00AC4B1F"/>
    <w:rsid w:val="00AC7DF6"/>
    <w:rsid w:val="00AD23B8"/>
    <w:rsid w:val="00AD28FA"/>
    <w:rsid w:val="00AD391E"/>
    <w:rsid w:val="00AE2DAD"/>
    <w:rsid w:val="00AF0783"/>
    <w:rsid w:val="00AF21A0"/>
    <w:rsid w:val="00AF461F"/>
    <w:rsid w:val="00AF5142"/>
    <w:rsid w:val="00B02303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44850"/>
    <w:rsid w:val="00B51508"/>
    <w:rsid w:val="00B5480D"/>
    <w:rsid w:val="00B60293"/>
    <w:rsid w:val="00B640AD"/>
    <w:rsid w:val="00B66AE8"/>
    <w:rsid w:val="00B7026E"/>
    <w:rsid w:val="00B749D8"/>
    <w:rsid w:val="00B756EB"/>
    <w:rsid w:val="00B77F2A"/>
    <w:rsid w:val="00B824B2"/>
    <w:rsid w:val="00B852C3"/>
    <w:rsid w:val="00B86FAD"/>
    <w:rsid w:val="00B8708A"/>
    <w:rsid w:val="00B87F78"/>
    <w:rsid w:val="00B90904"/>
    <w:rsid w:val="00B90A59"/>
    <w:rsid w:val="00B91A60"/>
    <w:rsid w:val="00B933EE"/>
    <w:rsid w:val="00B97BAD"/>
    <w:rsid w:val="00BA0777"/>
    <w:rsid w:val="00BA25F8"/>
    <w:rsid w:val="00BA3A0F"/>
    <w:rsid w:val="00BA7BF7"/>
    <w:rsid w:val="00BB1670"/>
    <w:rsid w:val="00BB1DE0"/>
    <w:rsid w:val="00BB2C32"/>
    <w:rsid w:val="00BC518F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361F"/>
    <w:rsid w:val="00C1234B"/>
    <w:rsid w:val="00C21454"/>
    <w:rsid w:val="00C22468"/>
    <w:rsid w:val="00C23C11"/>
    <w:rsid w:val="00C247AB"/>
    <w:rsid w:val="00C27E8A"/>
    <w:rsid w:val="00C30F49"/>
    <w:rsid w:val="00C31009"/>
    <w:rsid w:val="00C32843"/>
    <w:rsid w:val="00C3323D"/>
    <w:rsid w:val="00C352DD"/>
    <w:rsid w:val="00C41A62"/>
    <w:rsid w:val="00C41DD2"/>
    <w:rsid w:val="00C440F6"/>
    <w:rsid w:val="00C55768"/>
    <w:rsid w:val="00C55BDE"/>
    <w:rsid w:val="00C57B80"/>
    <w:rsid w:val="00C63758"/>
    <w:rsid w:val="00C66CA3"/>
    <w:rsid w:val="00C73FE2"/>
    <w:rsid w:val="00C77795"/>
    <w:rsid w:val="00C81961"/>
    <w:rsid w:val="00C8273B"/>
    <w:rsid w:val="00C84036"/>
    <w:rsid w:val="00C866CC"/>
    <w:rsid w:val="00CA2500"/>
    <w:rsid w:val="00CB354B"/>
    <w:rsid w:val="00CB6640"/>
    <w:rsid w:val="00CC485A"/>
    <w:rsid w:val="00CC6335"/>
    <w:rsid w:val="00CC6834"/>
    <w:rsid w:val="00CD09DD"/>
    <w:rsid w:val="00CD799D"/>
    <w:rsid w:val="00CE130B"/>
    <w:rsid w:val="00CE7ADF"/>
    <w:rsid w:val="00CF3BCD"/>
    <w:rsid w:val="00CF5943"/>
    <w:rsid w:val="00D03D69"/>
    <w:rsid w:val="00D05FC0"/>
    <w:rsid w:val="00D0635C"/>
    <w:rsid w:val="00D1473E"/>
    <w:rsid w:val="00D147F9"/>
    <w:rsid w:val="00D21573"/>
    <w:rsid w:val="00D27B74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1F52"/>
    <w:rsid w:val="00DC4122"/>
    <w:rsid w:val="00DC7642"/>
    <w:rsid w:val="00DD237A"/>
    <w:rsid w:val="00DD435A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273F3"/>
    <w:rsid w:val="00E35E02"/>
    <w:rsid w:val="00E370C0"/>
    <w:rsid w:val="00E37306"/>
    <w:rsid w:val="00E422CC"/>
    <w:rsid w:val="00E47CE9"/>
    <w:rsid w:val="00E50655"/>
    <w:rsid w:val="00E51DA4"/>
    <w:rsid w:val="00E612F9"/>
    <w:rsid w:val="00E64F4F"/>
    <w:rsid w:val="00E66E4B"/>
    <w:rsid w:val="00E71424"/>
    <w:rsid w:val="00E82B65"/>
    <w:rsid w:val="00E82FFB"/>
    <w:rsid w:val="00E85D1D"/>
    <w:rsid w:val="00E86EB3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D737D"/>
    <w:rsid w:val="00EE047E"/>
    <w:rsid w:val="00EF137D"/>
    <w:rsid w:val="00EF37B7"/>
    <w:rsid w:val="00EF7A18"/>
    <w:rsid w:val="00F01150"/>
    <w:rsid w:val="00F12F8A"/>
    <w:rsid w:val="00F162A3"/>
    <w:rsid w:val="00F16DD6"/>
    <w:rsid w:val="00F17127"/>
    <w:rsid w:val="00F20D0F"/>
    <w:rsid w:val="00F255F3"/>
    <w:rsid w:val="00F2689D"/>
    <w:rsid w:val="00F27942"/>
    <w:rsid w:val="00F30712"/>
    <w:rsid w:val="00F465C2"/>
    <w:rsid w:val="00F56E2D"/>
    <w:rsid w:val="00F579D5"/>
    <w:rsid w:val="00F57BA4"/>
    <w:rsid w:val="00F60D28"/>
    <w:rsid w:val="00F73468"/>
    <w:rsid w:val="00F76341"/>
    <w:rsid w:val="00F80A28"/>
    <w:rsid w:val="00F933F2"/>
    <w:rsid w:val="00F93C1D"/>
    <w:rsid w:val="00F95F2B"/>
    <w:rsid w:val="00FA3C21"/>
    <w:rsid w:val="00FA4360"/>
    <w:rsid w:val="00FA714C"/>
    <w:rsid w:val="00FB0BC8"/>
    <w:rsid w:val="00FB20CE"/>
    <w:rsid w:val="00FC2BB9"/>
    <w:rsid w:val="00FC65F3"/>
    <w:rsid w:val="00FC67F7"/>
    <w:rsid w:val="00FD2401"/>
    <w:rsid w:val="00FD334A"/>
    <w:rsid w:val="00FD4E77"/>
    <w:rsid w:val="00FD791C"/>
    <w:rsid w:val="00FE0346"/>
    <w:rsid w:val="00FE3E61"/>
    <w:rsid w:val="00FE49AF"/>
    <w:rsid w:val="00FE57C7"/>
    <w:rsid w:val="00FF4721"/>
    <w:rsid w:val="00FF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7F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07F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07F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07F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C207F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4C207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C207F"/>
  </w:style>
  <w:style w:type="character" w:customStyle="1" w:styleId="Heading1Char">
    <w:name w:val="Heading 1 Char"/>
    <w:basedOn w:val="DefaultParagraphFont"/>
    <w:link w:val="Heading1"/>
    <w:uiPriority w:val="9"/>
    <w:rsid w:val="004C207F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07F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207F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4C20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4C207F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4C207F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4C2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4C207F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4C207F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4C207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C207F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4C207F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4C207F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4C207F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4C207F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4C2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207F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207F"/>
  </w:style>
  <w:style w:type="character" w:customStyle="1" w:styleId="DateChar">
    <w:name w:val="Date Char"/>
    <w:basedOn w:val="DefaultParagraphFont"/>
    <w:link w:val="Date"/>
    <w:uiPriority w:val="99"/>
    <w:semiHidden/>
    <w:rsid w:val="004C207F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4C207F"/>
  </w:style>
  <w:style w:type="paragraph" w:styleId="TOC2">
    <w:name w:val="toc 2"/>
    <w:basedOn w:val="Normal"/>
    <w:next w:val="Normal"/>
    <w:autoRedefine/>
    <w:uiPriority w:val="39"/>
    <w:unhideWhenUsed/>
    <w:rsid w:val="004C207F"/>
    <w:pPr>
      <w:ind w:leftChars="200" w:left="425"/>
    </w:pPr>
  </w:style>
  <w:style w:type="character" w:customStyle="1" w:styleId="ng-binding">
    <w:name w:val="ng-binding"/>
    <w:basedOn w:val="DefaultParagraphFont"/>
    <w:rsid w:val="004C207F"/>
  </w:style>
  <w:style w:type="paragraph" w:styleId="NormalWeb">
    <w:name w:val="Normal (Web)"/>
    <w:basedOn w:val="Normal"/>
    <w:uiPriority w:val="99"/>
    <w:unhideWhenUsed/>
    <w:rsid w:val="004C207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4C207F"/>
  </w:style>
  <w:style w:type="paragraph" w:customStyle="1" w:styleId="a1">
    <w:name w:val="코드표"/>
    <w:basedOn w:val="Normal"/>
    <w:link w:val="Char1"/>
    <w:qFormat/>
    <w:rsid w:val="004C207F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4C207F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C207F"/>
  </w:style>
  <w:style w:type="character" w:customStyle="1" w:styleId="im">
    <w:name w:val="im"/>
    <w:basedOn w:val="DefaultParagraphFont"/>
    <w:rsid w:val="004C207F"/>
  </w:style>
  <w:style w:type="paragraph" w:customStyle="1" w:styleId="a2">
    <w:name w:val="바탕글"/>
    <w:basedOn w:val="Normal"/>
    <w:rsid w:val="004C207F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4C207F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4C207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4C207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4C207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4C207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4C207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4C207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4C207F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4C207F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4C207F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4C207F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4C207F"/>
    <w:rPr>
      <w:rFonts w:ascii="굴림체" w:eastAsia="굴림체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D70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B63E1-0431-42D8-8DA3-5A88676E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1341</TotalTime>
  <Pages>4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643</cp:revision>
  <dcterms:created xsi:type="dcterms:W3CDTF">2016-08-29T22:19:00Z</dcterms:created>
  <dcterms:modified xsi:type="dcterms:W3CDTF">2020-05-04T05:36:00Z</dcterms:modified>
</cp:coreProperties>
</file>