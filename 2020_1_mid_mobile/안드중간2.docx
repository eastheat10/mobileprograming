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9EF87" w14:textId="5BE1B30D" w:rsidR="008D036F" w:rsidRDefault="008D036F" w:rsidP="008D036F">
      <w:pPr>
        <w:pStyle w:val="Heading2"/>
      </w:pPr>
      <w:r>
        <w:rPr>
          <w:rFonts w:hint="eastAsia"/>
        </w:rPr>
        <w:t>주의사항</w:t>
      </w:r>
    </w:p>
    <w:p w14:paraId="15E5B80D" w14:textId="7C9EEAF0" w:rsidR="008D036F" w:rsidRDefault="008D036F" w:rsidP="008D036F">
      <w:r>
        <w:rPr>
          <w:rFonts w:hint="eastAsia"/>
        </w:rPr>
        <w:t>프로젝트를 새로 만들어도 좋고,</w:t>
      </w:r>
      <w:r>
        <w:t xml:space="preserve"> </w:t>
      </w:r>
      <w:r>
        <w:rPr>
          <w:rFonts w:hint="eastAsia"/>
        </w:rPr>
        <w:t>과제용 프로젝트를 사용해도 좋다.</w:t>
      </w:r>
    </w:p>
    <w:p w14:paraId="77A7E4A2" w14:textId="5D87CD0B" w:rsidR="008D036F" w:rsidRDefault="00402BAD" w:rsidP="008D036F">
      <w:pPr>
        <w:rPr>
          <w:rFonts w:hint="eastAsia"/>
        </w:rPr>
      </w:pPr>
      <w:r>
        <w:rPr>
          <w:rFonts w:hint="eastAsia"/>
        </w:rPr>
        <w:t>문자열 리소스를 만들어도 좋고,</w:t>
      </w:r>
      <w:r>
        <w:t xml:space="preserve"> </w:t>
      </w:r>
      <w:r>
        <w:rPr>
          <w:rFonts w:hint="eastAsia"/>
        </w:rPr>
        <w:t>만들지 않아도 좋다.</w:t>
      </w:r>
    </w:p>
    <w:p w14:paraId="33DF3AF6" w14:textId="77777777" w:rsidR="008D036F" w:rsidRPr="008D036F" w:rsidRDefault="008D036F" w:rsidP="00834955"/>
    <w:p w14:paraId="73371E78" w14:textId="3B50C5BE" w:rsidR="00127DE4" w:rsidRDefault="00834955" w:rsidP="00834955">
      <w:pPr>
        <w:pStyle w:val="Heading2"/>
      </w:pPr>
      <w:r>
        <w:rPr>
          <w:rFonts w:hint="eastAsia"/>
        </w:rPr>
        <w:t>M</w:t>
      </w:r>
      <w:r>
        <w:t>ainActivity</w:t>
      </w:r>
    </w:p>
    <w:p w14:paraId="24BEE8AA" w14:textId="36CDFD59" w:rsidR="00D90205" w:rsidRPr="00D90205" w:rsidRDefault="00D90205" w:rsidP="00D90205">
      <w:pPr>
        <w:rPr>
          <w:rFonts w:hint="eastAsia"/>
        </w:rPr>
      </w:pPr>
      <w:r w:rsidRPr="00D90205">
        <w:drawing>
          <wp:inline distT="0" distB="0" distL="0" distR="0" wp14:anchorId="177D108F" wp14:editId="2B1B33F8">
            <wp:extent cx="2743200" cy="44117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670" cy="44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D22A" w14:textId="6A783058" w:rsidR="00834955" w:rsidRDefault="00834955" w:rsidP="00834955">
      <w:r>
        <w:rPr>
          <w:rFonts w:hint="eastAsia"/>
        </w:rPr>
        <w:t xml:space="preserve">메인 화면에 </w:t>
      </w:r>
      <w:r>
        <w:t xml:space="preserve">Exam3 </w:t>
      </w:r>
      <w:r>
        <w:rPr>
          <w:rFonts w:hint="eastAsia"/>
        </w:rPr>
        <w:t>버튼을 만든다.</w:t>
      </w:r>
    </w:p>
    <w:p w14:paraId="0F6C11ED" w14:textId="4B72F418" w:rsidR="00834955" w:rsidRDefault="008D036F" w:rsidP="00834955">
      <w:r>
        <w:rPr>
          <w:rFonts w:hint="eastAsia"/>
        </w:rPr>
        <w:t xml:space="preserve">메인 화면에 </w:t>
      </w:r>
      <w:r w:rsidR="00834955">
        <w:rPr>
          <w:rFonts w:hint="eastAsia"/>
        </w:rPr>
        <w:t>다른 버튼의 존재 유무는 상관없고,</w:t>
      </w:r>
      <w:r w:rsidR="00834955">
        <w:t xml:space="preserve"> Exam3 </w:t>
      </w:r>
      <w:r w:rsidR="00834955">
        <w:rPr>
          <w:rFonts w:hint="eastAsia"/>
        </w:rPr>
        <w:t>버튼</w:t>
      </w:r>
      <w:r>
        <w:rPr>
          <w:rFonts w:hint="eastAsia"/>
        </w:rPr>
        <w:t>만</w:t>
      </w:r>
      <w:r w:rsidR="00834955">
        <w:rPr>
          <w:rFonts w:hint="eastAsia"/>
        </w:rPr>
        <w:t xml:space="preserve"> 있으면 된다.</w:t>
      </w:r>
    </w:p>
    <w:p w14:paraId="5A083774" w14:textId="3D0236A8" w:rsidR="00834955" w:rsidRDefault="00834955" w:rsidP="00834955">
      <w:r>
        <w:t xml:space="preserve">Exam3 </w:t>
      </w:r>
      <w:r>
        <w:rPr>
          <w:rFonts w:hint="eastAsia"/>
        </w:rPr>
        <w:t xml:space="preserve">버튼을 클릭하면 </w:t>
      </w:r>
      <w:r>
        <w:t xml:space="preserve">Exam3Activity </w:t>
      </w:r>
      <w:r>
        <w:rPr>
          <w:rFonts w:hint="eastAsia"/>
        </w:rPr>
        <w:t>화면으로 넘어간다.</w:t>
      </w:r>
    </w:p>
    <w:p w14:paraId="18F79E94" w14:textId="78AF70B3" w:rsidR="00834955" w:rsidRDefault="00834955" w:rsidP="00834955"/>
    <w:p w14:paraId="0F1BC747" w14:textId="77777777" w:rsidR="0016687E" w:rsidRPr="0016687E" w:rsidRDefault="0016687E" w:rsidP="00834955">
      <w:pPr>
        <w:rPr>
          <w:rFonts w:hint="eastAsia"/>
        </w:rPr>
      </w:pPr>
    </w:p>
    <w:p w14:paraId="7343E425" w14:textId="0E945B00" w:rsidR="00834955" w:rsidRDefault="00834955" w:rsidP="00834955"/>
    <w:p w14:paraId="6C73D6B4" w14:textId="00BBD0A8" w:rsidR="00834955" w:rsidRDefault="00F95767" w:rsidP="00F95767">
      <w:pPr>
        <w:pStyle w:val="Heading2"/>
      </w:pPr>
      <w:r>
        <w:rPr>
          <w:rFonts w:hint="eastAsia"/>
        </w:rPr>
        <w:lastRenderedPageBreak/>
        <w:t>E</w:t>
      </w:r>
      <w:r>
        <w:t>xam3Activity</w:t>
      </w:r>
    </w:p>
    <w:p w14:paraId="40406A10" w14:textId="3DD1FC6F" w:rsidR="00F95767" w:rsidRDefault="00F95767" w:rsidP="00F95767">
      <w:r w:rsidRPr="00F95767">
        <w:drawing>
          <wp:inline distT="0" distB="0" distL="0" distR="0" wp14:anchorId="1B34B61E" wp14:editId="50200D6A">
            <wp:extent cx="2587925" cy="415878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886" cy="41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535" w14:textId="6DA8F06F" w:rsidR="00402BAD" w:rsidRDefault="00402BAD" w:rsidP="00F95767">
      <w:r>
        <w:rPr>
          <w:rFonts w:hint="eastAsia"/>
        </w:rPr>
        <w:t>R</w:t>
      </w:r>
      <w:r>
        <w:t xml:space="preserve">ecyclerView </w:t>
      </w:r>
      <w:r>
        <w:rPr>
          <w:rFonts w:hint="eastAsia"/>
        </w:rPr>
        <w:t>를 이용해서 구현해야 한다.</w:t>
      </w:r>
    </w:p>
    <w:p w14:paraId="051CC03F" w14:textId="35711ADC" w:rsidR="00402BAD" w:rsidRDefault="00402BAD" w:rsidP="00F95767">
      <w:r>
        <w:t xml:space="preserve">one, two </w:t>
      </w:r>
      <w:r>
        <w:rPr>
          <w:rFonts w:hint="eastAsia"/>
        </w:rPr>
        <w:t>두 개의 항목이 미리 채워져 있다.</w:t>
      </w:r>
    </w:p>
    <w:p w14:paraId="4F204795" w14:textId="2466FAEB" w:rsidR="00402BAD" w:rsidRDefault="00402BAD" w:rsidP="00F95767"/>
    <w:p w14:paraId="1DB4D068" w14:textId="548C2A61" w:rsidR="00402BAD" w:rsidRDefault="00402BAD" w:rsidP="00F95767">
      <w:r>
        <w:rPr>
          <w:rFonts w:hint="eastAsia"/>
        </w:rPr>
        <w:t xml:space="preserve">생성 메뉴를 클릭하면 </w:t>
      </w:r>
      <w:r>
        <w:t xml:space="preserve">Exam3EditActivity </w:t>
      </w:r>
      <w:r>
        <w:rPr>
          <w:rFonts w:hint="eastAsia"/>
        </w:rPr>
        <w:t>화면으로 넘어간다.</w:t>
      </w:r>
    </w:p>
    <w:p w14:paraId="2042A8C0" w14:textId="733053F9" w:rsidR="00402BAD" w:rsidRDefault="00402BAD" w:rsidP="00F95767"/>
    <w:p w14:paraId="2012733E" w14:textId="7EDBC7B1" w:rsidR="00433706" w:rsidRDefault="00433706" w:rsidP="00F95767"/>
    <w:p w14:paraId="58211BA4" w14:textId="35F24FA0" w:rsidR="00433706" w:rsidRDefault="00433706" w:rsidP="00433706">
      <w:pPr>
        <w:pStyle w:val="Heading2"/>
        <w:rPr>
          <w:rFonts w:hint="eastAsia"/>
        </w:rPr>
      </w:pPr>
      <w:r>
        <w:rPr>
          <w:rFonts w:hint="eastAsia"/>
        </w:rPr>
        <w:t>E</w:t>
      </w:r>
      <w:r>
        <w:t>xam3EditActivity</w:t>
      </w:r>
    </w:p>
    <w:p w14:paraId="31EA5038" w14:textId="578FEEDD" w:rsidR="00433706" w:rsidRDefault="00433706" w:rsidP="00F95767">
      <w:r w:rsidRPr="00433706">
        <w:drawing>
          <wp:inline distT="0" distB="0" distL="0" distR="0" wp14:anchorId="0FE61FA1" wp14:editId="468E2E38">
            <wp:extent cx="2913532" cy="296748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731" cy="29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69EE" w14:textId="251F60C2" w:rsidR="00433706" w:rsidRDefault="00433706" w:rsidP="00F95767">
      <w:r>
        <w:t>EditText</w:t>
      </w:r>
      <w:r>
        <w:rPr>
          <w:rFonts w:hint="eastAsia"/>
        </w:rPr>
        <w:t xml:space="preserve">에 문자열을 입력하고 저장 버튼을 클릭하면 </w:t>
      </w:r>
      <w:r>
        <w:t xml:space="preserve">Exam3Activity </w:t>
      </w:r>
      <w:r>
        <w:rPr>
          <w:rFonts w:hint="eastAsia"/>
        </w:rPr>
        <w:t>화면으로 넘어간다.</w:t>
      </w:r>
    </w:p>
    <w:p w14:paraId="3FCFB7B6" w14:textId="5BCC9F54" w:rsidR="00433706" w:rsidRDefault="00433706" w:rsidP="00F95767"/>
    <w:p w14:paraId="540933F4" w14:textId="26548DE3" w:rsidR="006E310C" w:rsidRPr="00F95767" w:rsidRDefault="006E310C" w:rsidP="00F95767">
      <w:pPr>
        <w:rPr>
          <w:rFonts w:hint="eastAsia"/>
        </w:rPr>
      </w:pPr>
      <w:r w:rsidRPr="006E310C">
        <w:lastRenderedPageBreak/>
        <w:drawing>
          <wp:inline distT="0" distB="0" distL="0" distR="0" wp14:anchorId="14D401F4" wp14:editId="59B2B7F7">
            <wp:extent cx="2891941" cy="1388853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576" cy="14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200" w14:textId="38485DF7" w:rsidR="00834955" w:rsidRDefault="00834955" w:rsidP="00834955"/>
    <w:p w14:paraId="4B49A166" w14:textId="719FC631" w:rsidR="006E310C" w:rsidRDefault="006E310C" w:rsidP="00834955">
      <w:pPr>
        <w:rPr>
          <w:rFonts w:hint="eastAsia"/>
        </w:rPr>
      </w:pPr>
      <w:r w:rsidRPr="006E310C">
        <w:drawing>
          <wp:inline distT="0" distB="0" distL="0" distR="0" wp14:anchorId="19833D2A" wp14:editId="0A902238">
            <wp:extent cx="2964200" cy="14147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001" cy="14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F8CF" w14:textId="567D6D53" w:rsidR="00834955" w:rsidRDefault="00834955" w:rsidP="00834955"/>
    <w:p w14:paraId="24D7DEB9" w14:textId="08882352" w:rsidR="006E310C" w:rsidRDefault="006E310C" w:rsidP="00834955"/>
    <w:p w14:paraId="69BFB889" w14:textId="77777777" w:rsidR="006E310C" w:rsidRPr="00834955" w:rsidRDefault="006E310C" w:rsidP="00834955">
      <w:pPr>
        <w:rPr>
          <w:rFonts w:hint="eastAsia"/>
        </w:rPr>
      </w:pPr>
    </w:p>
    <w:sectPr w:rsidR="006E310C" w:rsidRPr="00834955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7BBA" w14:textId="77777777" w:rsidR="00C0078E" w:rsidRDefault="00C0078E" w:rsidP="00B12C18">
      <w:r>
        <w:separator/>
      </w:r>
    </w:p>
  </w:endnote>
  <w:endnote w:type="continuationSeparator" w:id="0">
    <w:p w14:paraId="00540F4C" w14:textId="77777777" w:rsidR="00C0078E" w:rsidRDefault="00C0078E" w:rsidP="00B12C18">
      <w:r>
        <w:continuationSeparator/>
      </w:r>
    </w:p>
  </w:endnote>
  <w:endnote w:type="continuationNotice" w:id="1">
    <w:p w14:paraId="092A95B6" w14:textId="77777777" w:rsidR="00C0078E" w:rsidRDefault="00C007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A2256" w14:textId="77777777" w:rsidR="00C0078E" w:rsidRDefault="00C0078E" w:rsidP="00B12C18">
      <w:r>
        <w:separator/>
      </w:r>
    </w:p>
  </w:footnote>
  <w:footnote w:type="continuationSeparator" w:id="0">
    <w:p w14:paraId="2BC7C170" w14:textId="77777777" w:rsidR="00C0078E" w:rsidRDefault="00C0078E" w:rsidP="00B12C18">
      <w:r>
        <w:continuationSeparator/>
      </w:r>
    </w:p>
  </w:footnote>
  <w:footnote w:type="continuationNotice" w:id="1">
    <w:p w14:paraId="3130A7A4" w14:textId="77777777" w:rsidR="00C0078E" w:rsidRDefault="00C007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6687E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2B3A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2BAD"/>
    <w:rsid w:val="00403F00"/>
    <w:rsid w:val="004118FD"/>
    <w:rsid w:val="00423D78"/>
    <w:rsid w:val="004310DB"/>
    <w:rsid w:val="00433706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058C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310C"/>
    <w:rsid w:val="006E7642"/>
    <w:rsid w:val="006F1AB8"/>
    <w:rsid w:val="006F306A"/>
    <w:rsid w:val="00701598"/>
    <w:rsid w:val="007103AA"/>
    <w:rsid w:val="00712EEB"/>
    <w:rsid w:val="00714E44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495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036F"/>
    <w:rsid w:val="008D52E8"/>
    <w:rsid w:val="008D7EE4"/>
    <w:rsid w:val="00903BDC"/>
    <w:rsid w:val="00905752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078E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0205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95767"/>
    <w:rsid w:val="00FA4360"/>
    <w:rsid w:val="00FA714C"/>
    <w:rsid w:val="00FB0BC8"/>
    <w:rsid w:val="00FB20CE"/>
    <w:rsid w:val="00FC2BB9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8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58C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58C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8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058C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F058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058C"/>
  </w:style>
  <w:style w:type="character" w:customStyle="1" w:styleId="Heading1Char">
    <w:name w:val="Heading 1 Char"/>
    <w:basedOn w:val="DefaultParagraphFont"/>
    <w:link w:val="Heading1"/>
    <w:uiPriority w:val="9"/>
    <w:rsid w:val="004F058C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58C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058C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4F05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4F058C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4F058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4F05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4F058C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4F058C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4F058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F058C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4F058C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4F058C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4F058C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F058C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4F0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058C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058C"/>
  </w:style>
  <w:style w:type="character" w:customStyle="1" w:styleId="DateChar">
    <w:name w:val="Date Char"/>
    <w:basedOn w:val="DefaultParagraphFont"/>
    <w:link w:val="Date"/>
    <w:uiPriority w:val="99"/>
    <w:semiHidden/>
    <w:rsid w:val="004F058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F058C"/>
  </w:style>
  <w:style w:type="paragraph" w:styleId="TOC2">
    <w:name w:val="toc 2"/>
    <w:basedOn w:val="Normal"/>
    <w:next w:val="Normal"/>
    <w:autoRedefine/>
    <w:uiPriority w:val="39"/>
    <w:unhideWhenUsed/>
    <w:rsid w:val="004F058C"/>
    <w:pPr>
      <w:ind w:leftChars="200" w:left="425"/>
    </w:pPr>
  </w:style>
  <w:style w:type="character" w:customStyle="1" w:styleId="ng-binding">
    <w:name w:val="ng-binding"/>
    <w:basedOn w:val="DefaultParagraphFont"/>
    <w:rsid w:val="004F058C"/>
  </w:style>
  <w:style w:type="paragraph" w:styleId="NormalWeb">
    <w:name w:val="Normal (Web)"/>
    <w:basedOn w:val="Normal"/>
    <w:uiPriority w:val="99"/>
    <w:unhideWhenUsed/>
    <w:rsid w:val="004F058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4F058C"/>
  </w:style>
  <w:style w:type="paragraph" w:customStyle="1" w:styleId="a1">
    <w:name w:val="코드표"/>
    <w:basedOn w:val="Normal"/>
    <w:link w:val="Char1"/>
    <w:qFormat/>
    <w:rsid w:val="004F058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F058C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F058C"/>
  </w:style>
  <w:style w:type="character" w:customStyle="1" w:styleId="im">
    <w:name w:val="im"/>
    <w:basedOn w:val="DefaultParagraphFont"/>
    <w:rsid w:val="004F058C"/>
  </w:style>
  <w:style w:type="paragraph" w:customStyle="1" w:styleId="a2">
    <w:name w:val="바탕글"/>
    <w:basedOn w:val="Normal"/>
    <w:rsid w:val="004F058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4F058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4F058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4F058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4F058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4F058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4F058C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4F058C"/>
    <w:rPr>
      <w:rFonts w:ascii="굴림체" w:eastAsia="굴림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2C4E-6E1F-4BB5-9F67-CD20287F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1146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510</cp:revision>
  <dcterms:created xsi:type="dcterms:W3CDTF">2016-08-29T22:19:00Z</dcterms:created>
  <dcterms:modified xsi:type="dcterms:W3CDTF">2020-05-06T06:08:00Z</dcterms:modified>
</cp:coreProperties>
</file>